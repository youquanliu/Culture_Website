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14:paraId="0F02DD53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4059B7AF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4CE88353" w14:textId="77777777" w:rsidR="002B07CD" w:rsidRDefault="002B07CD">
            <w:pPr>
              <w:pStyle w:val="Standard1"/>
            </w:pPr>
          </w:p>
        </w:tc>
      </w:tr>
      <w:tr w:rsidR="002B07CD" w14:paraId="4227A5EC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7BF16847" w14:textId="77777777" w:rsidR="002B07CD" w:rsidRDefault="0053661E" w:rsidP="0053661E">
            <w:pPr>
              <w:pStyle w:val="Standard1"/>
              <w:rPr>
                <w:b/>
                <w:sz w:val="40"/>
              </w:rPr>
            </w:pPr>
            <w:bookmarkStart w:id="0" w:name="AgendaTitle" w:colFirst="0" w:colLast="0"/>
            <w:r>
              <w:rPr>
                <w:b/>
                <w:sz w:val="40"/>
              </w:rPr>
              <w:t>Team T05</w:t>
            </w:r>
          </w:p>
        </w:tc>
        <w:tc>
          <w:tcPr>
            <w:tcW w:w="0" w:type="auto"/>
            <w:shd w:val="pct10" w:color="auto" w:fill="auto"/>
          </w:tcPr>
          <w:p w14:paraId="773A75A8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1" w:name="Logistics"/>
            <w:bookmarkEnd w:id="1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8C0B6A1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42AF70F" w14:textId="77777777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53661E">
              <w:rPr>
                <w:b/>
                <w:sz w:val="36"/>
                <w:szCs w:val="36"/>
              </w:rPr>
              <w:t>4 hours</w:t>
            </w:r>
          </w:p>
          <w:p w14:paraId="6F54D99B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52D0360" w14:textId="51773D6F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53661E">
              <w:rPr>
                <w:b/>
                <w:sz w:val="24"/>
              </w:rPr>
              <w:t xml:space="preserve"> </w:t>
            </w:r>
            <w:r w:rsidR="00FE3CC7">
              <w:rPr>
                <w:b/>
                <w:sz w:val="24"/>
              </w:rPr>
              <w:t>Feb</w:t>
            </w:r>
            <w:r w:rsidR="0053661E">
              <w:rPr>
                <w:b/>
                <w:sz w:val="24"/>
              </w:rPr>
              <w:t xml:space="preserve"> </w:t>
            </w:r>
            <w:r w:rsidR="00FE3CC7">
              <w:rPr>
                <w:b/>
                <w:sz w:val="24"/>
              </w:rPr>
              <w:t>7th</w:t>
            </w:r>
            <w:proofErr w:type="gramStart"/>
            <w:r w:rsidR="0053661E">
              <w:rPr>
                <w:b/>
                <w:sz w:val="24"/>
              </w:rPr>
              <w:t xml:space="preserve"> 201</w:t>
            </w:r>
            <w:r w:rsidR="00FE3CC7">
              <w:rPr>
                <w:b/>
                <w:sz w:val="24"/>
              </w:rPr>
              <w:t>9</w:t>
            </w:r>
            <w:proofErr w:type="gramEnd"/>
          </w:p>
          <w:p w14:paraId="4AE73B49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53661E">
              <w:rPr>
                <w:b/>
                <w:sz w:val="24"/>
              </w:rPr>
              <w:t xml:space="preserve"> 2pm – 4pm</w:t>
            </w:r>
          </w:p>
          <w:p w14:paraId="23DA4F51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3661E">
              <w:rPr>
                <w:b/>
                <w:sz w:val="24"/>
              </w:rPr>
              <w:t xml:space="preserve"> CLC C412</w:t>
            </w:r>
          </w:p>
        </w:tc>
        <w:tc>
          <w:tcPr>
            <w:tcW w:w="1428" w:type="dxa"/>
            <w:shd w:val="pct10" w:color="auto" w:fill="auto"/>
          </w:tcPr>
          <w:p w14:paraId="09218A34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6BFB412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6C05CE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0"/>
      <w:tr w:rsidR="002B07CD" w14:paraId="757B306B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061532C4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6494F7C" w14:textId="77777777" w:rsidR="002B07CD" w:rsidRDefault="002B07CD">
            <w:pPr>
              <w:pStyle w:val="Standard1"/>
            </w:pPr>
          </w:p>
        </w:tc>
      </w:tr>
      <w:tr w:rsidR="002B07CD" w14:paraId="54454E21" w14:textId="77777777" w:rsidTr="00A245F2">
        <w:trPr>
          <w:trHeight w:val="465"/>
        </w:trPr>
        <w:tc>
          <w:tcPr>
            <w:tcW w:w="0" w:type="auto"/>
            <w:gridSpan w:val="2"/>
          </w:tcPr>
          <w:p w14:paraId="11FD7A20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4442DDD7" w14:textId="77777777" w:rsidR="002B07CD" w:rsidRDefault="002B07CD">
            <w:pPr>
              <w:pStyle w:val="Standard1"/>
            </w:pPr>
          </w:p>
        </w:tc>
      </w:tr>
      <w:tr w:rsidR="002B07CD" w14:paraId="67E8C140" w14:textId="77777777" w:rsidTr="00A245F2">
        <w:trPr>
          <w:trHeight w:val="981"/>
        </w:trPr>
        <w:tc>
          <w:tcPr>
            <w:tcW w:w="0" w:type="auto"/>
          </w:tcPr>
          <w:p w14:paraId="01D33DB4" w14:textId="77777777" w:rsidR="002B07CD" w:rsidRDefault="002B07CD">
            <w:bookmarkStart w:id="2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1FF2E395" w14:textId="77777777" w:rsidR="0053661E" w:rsidRDefault="002B07CD" w:rsidP="00095F35">
            <w:pPr>
              <w:pStyle w:val="Standard1"/>
              <w:spacing w:before="120" w:after="120"/>
            </w:pPr>
            <w:r>
              <w:t>Team member 1:</w:t>
            </w:r>
            <w:r w:rsidR="0053661E">
              <w:t xml:space="preserve"> </w:t>
            </w:r>
            <w:proofErr w:type="spellStart"/>
            <w:r w:rsidR="0053661E" w:rsidRPr="00095F35">
              <w:t>Youquan</w:t>
            </w:r>
            <w:proofErr w:type="spellEnd"/>
            <w:r w:rsidR="0053661E" w:rsidRPr="00095F35">
              <w:t> Liu</w:t>
            </w:r>
            <w:r w:rsidR="0053661E">
              <w:t xml:space="preserve">              </w:t>
            </w:r>
          </w:p>
          <w:p w14:paraId="44117FA8" w14:textId="77777777" w:rsidR="0053661E" w:rsidRPr="00095F35" w:rsidRDefault="0053661E" w:rsidP="00095F35">
            <w:pPr>
              <w:pStyle w:val="Standard1"/>
              <w:spacing w:before="120" w:after="120"/>
            </w:pPr>
            <w:r>
              <w:t>Team member 2</w:t>
            </w:r>
            <w:r w:rsidR="002B07CD">
              <w:t>:</w:t>
            </w:r>
            <w:r>
              <w:t xml:space="preserve"> </w:t>
            </w:r>
            <w:r w:rsidRPr="00095F35">
              <w:t>Anthony Caldwell</w:t>
            </w:r>
          </w:p>
          <w:p w14:paraId="6E5B272C" w14:textId="6C30C385" w:rsidR="0053661E" w:rsidRDefault="0053661E" w:rsidP="00095F35">
            <w:pPr>
              <w:pStyle w:val="Standard1"/>
              <w:spacing w:before="120" w:after="120"/>
            </w:pPr>
            <w:r>
              <w:t>Team member 3</w:t>
            </w:r>
            <w:r w:rsidR="002B07CD">
              <w:t>:</w:t>
            </w:r>
            <w:r w:rsidR="00FE3CC7">
              <w:t xml:space="preserve"> Tiago Sa</w:t>
            </w:r>
          </w:p>
          <w:p w14:paraId="39FAA657" w14:textId="77777777" w:rsidR="0053661E" w:rsidRDefault="002B07CD" w:rsidP="00095F35">
            <w:pPr>
              <w:pStyle w:val="Standard1"/>
              <w:spacing w:before="120" w:after="120"/>
            </w:pPr>
            <w:r>
              <w:t xml:space="preserve">Team member 4: </w:t>
            </w:r>
            <w:r w:rsidR="0053661E" w:rsidRPr="00095F35">
              <w:t>Qian Wang</w:t>
            </w:r>
          </w:p>
          <w:p w14:paraId="5FCC2C0C" w14:textId="77777777" w:rsidR="002B07CD" w:rsidRDefault="002B07CD" w:rsidP="00095F35">
            <w:pPr>
              <w:pStyle w:val="Standard1"/>
              <w:spacing w:before="120" w:after="120"/>
            </w:pPr>
            <w:r>
              <w:t>Team member 5:</w:t>
            </w:r>
            <w:r w:rsidR="0053661E">
              <w:t xml:space="preserve"> Ryan Haberle</w:t>
            </w:r>
          </w:p>
        </w:tc>
        <w:tc>
          <w:tcPr>
            <w:tcW w:w="1428" w:type="dxa"/>
          </w:tcPr>
          <w:p w14:paraId="36C2BD66" w14:textId="77777777" w:rsidR="002B07CD" w:rsidRDefault="002B07CD">
            <w:pPr>
              <w:pStyle w:val="Standard1"/>
            </w:pPr>
          </w:p>
        </w:tc>
      </w:tr>
      <w:bookmarkEnd w:id="2"/>
      <w:tr w:rsidR="002B07CD" w14:paraId="326EA248" w14:textId="77777777" w:rsidTr="00A245F2">
        <w:trPr>
          <w:trHeight w:val="465"/>
        </w:trPr>
        <w:tc>
          <w:tcPr>
            <w:tcW w:w="0" w:type="auto"/>
            <w:gridSpan w:val="2"/>
          </w:tcPr>
          <w:p w14:paraId="674AB43A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37F0F834" w14:textId="77777777" w:rsidR="002B07CD" w:rsidRDefault="002B07CD">
            <w:pPr>
              <w:pStyle w:val="Standard1"/>
            </w:pPr>
          </w:p>
        </w:tc>
      </w:tr>
      <w:tr w:rsidR="002B07CD" w14:paraId="1BAF6BAE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9547142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789C74C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7925EBE3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A71D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1C027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56FFB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35C5A47A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D75F79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6701C" w14:textId="0173D0DF" w:rsidR="002B07CD" w:rsidRDefault="00FE3CC7" w:rsidP="00D115B1">
            <w:pPr>
              <w:pStyle w:val="Standard1"/>
              <w:spacing w:before="120" w:after="120"/>
            </w:pPr>
            <w:r>
              <w:t>Navigation, Crud Operations and review of sprint 6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7C321" w14:textId="77777777" w:rsidR="002B07CD" w:rsidRDefault="004A1CB1" w:rsidP="00D115B1">
            <w:pPr>
              <w:pStyle w:val="Standard1"/>
              <w:spacing w:before="120" w:after="120"/>
            </w:pPr>
            <w:r>
              <w:t>All team member</w:t>
            </w:r>
          </w:p>
        </w:tc>
      </w:tr>
      <w:tr w:rsidR="00FE3CC7" w14:paraId="03870D4D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698375" w14:textId="0F2F709D" w:rsidR="00FE3CC7" w:rsidRDefault="00FE3CC7" w:rsidP="00FE3CC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4F91E" w14:textId="5EC00C8B" w:rsidR="00FE3CC7" w:rsidRDefault="00FE3CC7" w:rsidP="00FE3CC7">
            <w:pPr>
              <w:pStyle w:val="Standard1"/>
              <w:spacing w:before="120" w:after="120"/>
            </w:pPr>
            <w:r>
              <w:t>Project status and team updates.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35D707" w14:textId="5AA14C07" w:rsidR="00FE3CC7" w:rsidRDefault="00FE3CC7" w:rsidP="00FE3CC7">
            <w:pPr>
              <w:pStyle w:val="Standard1"/>
              <w:spacing w:before="120" w:after="120"/>
            </w:pPr>
            <w:r>
              <w:t>All Members.</w:t>
            </w:r>
            <w:bookmarkStart w:id="4" w:name="_GoBack"/>
            <w:bookmarkEnd w:id="4"/>
          </w:p>
        </w:tc>
      </w:tr>
      <w:tr w:rsidR="00FE3CC7" w14:paraId="4186EBC4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3ADD7" w14:textId="7B8F4660" w:rsidR="00FE3CC7" w:rsidRDefault="00FE3CC7" w:rsidP="00FE3CC7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102ED" w14:textId="54282FA0" w:rsidR="00FE3CC7" w:rsidRDefault="00FE3CC7" w:rsidP="00FE3CC7">
            <w:pPr>
              <w:pStyle w:val="Standard1"/>
              <w:spacing w:before="120" w:after="120"/>
            </w:pPr>
            <w:r>
              <w:t>Using sessions for our website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89EE47" w14:textId="47F130AB" w:rsidR="00FE3CC7" w:rsidRDefault="00FE3CC7" w:rsidP="00FE3CC7">
            <w:pPr>
              <w:pStyle w:val="Standard1"/>
              <w:spacing w:before="120" w:after="120"/>
            </w:pPr>
            <w:r>
              <w:t>Tiago</w:t>
            </w:r>
          </w:p>
        </w:tc>
      </w:tr>
      <w:tr w:rsidR="00FE3CC7" w14:paraId="28CF0E36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0F8D1A" w14:textId="7BFC1AC4" w:rsidR="00FE3CC7" w:rsidRDefault="00FE3CC7" w:rsidP="00FE3CC7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A5028D" w14:textId="592E8126" w:rsidR="00FE3CC7" w:rsidRDefault="00FE3CC7" w:rsidP="00FE3CC7">
            <w:pPr>
              <w:pStyle w:val="Standard1"/>
              <w:spacing w:before="120" w:after="120"/>
            </w:pPr>
            <w:r>
              <w:t>Presentation Prep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FA87A" w14:textId="2CF00936" w:rsidR="00FE3CC7" w:rsidRDefault="00FE3CC7" w:rsidP="00FE3CC7">
            <w:pPr>
              <w:pStyle w:val="Standard1"/>
              <w:spacing w:before="120" w:after="120"/>
            </w:pPr>
            <w:r>
              <w:t>Ryan.</w:t>
            </w:r>
          </w:p>
        </w:tc>
      </w:tr>
      <w:tr w:rsidR="00FE3CC7" w14:paraId="54B26C89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108CE" w14:textId="4B867E87" w:rsidR="00FE3CC7" w:rsidRDefault="00FE3CC7" w:rsidP="00FE3CC7">
            <w:pPr>
              <w:pStyle w:val="Standard1"/>
              <w:spacing w:before="120" w:after="120"/>
            </w:pPr>
            <w:r>
              <w:t>Item # 4…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BA2D9" w14:textId="3D1836F2" w:rsidR="00FE3CC7" w:rsidRDefault="00FE3CC7" w:rsidP="00FE3CC7">
            <w:pPr>
              <w:pStyle w:val="Standard1"/>
              <w:spacing w:before="120" w:after="120"/>
            </w:pPr>
            <w:r>
              <w:t>Going through the latest version of our website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33AC5" w14:textId="041FC341" w:rsidR="00FE3CC7" w:rsidRDefault="00FE3CC7" w:rsidP="00FE3CC7">
            <w:pPr>
              <w:pStyle w:val="Standard1"/>
              <w:spacing w:before="120" w:after="120"/>
            </w:pPr>
            <w:r>
              <w:t xml:space="preserve">Tiago + </w:t>
            </w:r>
            <w:proofErr w:type="spellStart"/>
            <w:r>
              <w:t>Youquan</w:t>
            </w:r>
            <w:proofErr w:type="spellEnd"/>
          </w:p>
        </w:tc>
      </w:tr>
      <w:tr w:rsidR="00FE3CC7" w14:paraId="6C90555D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A9CDC" w14:textId="748A9F4D" w:rsidR="00FE3CC7" w:rsidRDefault="00FE3CC7" w:rsidP="00FE3CC7">
            <w:pPr>
              <w:pStyle w:val="Standard1"/>
              <w:spacing w:before="120" w:after="120"/>
            </w:pPr>
            <w:r>
              <w:t>Item # 5…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A5573" w14:textId="398C400E" w:rsidR="00FE3CC7" w:rsidRDefault="00FE3CC7" w:rsidP="00FE3CC7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What future crud operations are needed?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D0DA0" w14:textId="79A7C262" w:rsidR="00FE3CC7" w:rsidRDefault="00FE3CC7" w:rsidP="00FE3CC7">
            <w:pPr>
              <w:pStyle w:val="Standard1"/>
              <w:spacing w:before="120" w:after="120"/>
            </w:pPr>
            <w:r>
              <w:t>Anthony + Tiago</w:t>
            </w:r>
          </w:p>
        </w:tc>
      </w:tr>
      <w:tr w:rsidR="00FE3CC7" w14:paraId="237656FC" w14:textId="77777777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7D15C" w14:textId="0F1CD42D" w:rsidR="00FE3CC7" w:rsidRDefault="00FE3CC7" w:rsidP="00FE3CC7">
            <w:pPr>
              <w:pStyle w:val="Standard1"/>
              <w:spacing w:before="120" w:after="120"/>
            </w:pPr>
            <w:r>
              <w:t xml:space="preserve">Item # </w:t>
            </w:r>
            <w:r>
              <w:t>6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7AAF0" w14:textId="6FFD05F8" w:rsidR="00FE3CC7" w:rsidRDefault="00FE3CC7" w:rsidP="00FE3CC7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What role is everyone taking for the next sprint?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1696C" w14:textId="16F42649" w:rsidR="00FE3CC7" w:rsidRDefault="00FE3CC7" w:rsidP="00FE3CC7">
            <w:pPr>
              <w:pStyle w:val="Standard1"/>
              <w:spacing w:before="120" w:after="120"/>
            </w:pPr>
            <w:r>
              <w:t>Whole team.</w:t>
            </w:r>
          </w:p>
        </w:tc>
      </w:tr>
      <w:tr w:rsidR="00FE3CC7" w14:paraId="142AA139" w14:textId="77777777" w:rsidTr="004A1CB1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3FDB0" w14:textId="77777777" w:rsidR="00FE3CC7" w:rsidRDefault="00FE3CC7" w:rsidP="00FE3CC7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1C08" w14:textId="72183CD9" w:rsidR="00FE3CC7" w:rsidRDefault="00FE3CC7" w:rsidP="00FE3CC7">
            <w:pPr>
              <w:pStyle w:val="Standard1"/>
              <w:spacing w:before="120" w:after="120"/>
            </w:pPr>
            <w:r>
              <w:t>Date: Feb 14th</w:t>
            </w:r>
            <w:proofErr w:type="gramStart"/>
            <w:r>
              <w:t xml:space="preserve"> 2018</w:t>
            </w:r>
            <w:proofErr w:type="gramEnd"/>
          </w:p>
          <w:p w14:paraId="6808499A" w14:textId="77777777" w:rsidR="00FE3CC7" w:rsidRDefault="00FE3CC7" w:rsidP="00FE3CC7">
            <w:pPr>
              <w:pStyle w:val="Standard1"/>
              <w:spacing w:before="120" w:after="120"/>
            </w:pPr>
            <w:r>
              <w:t>Time: 2pm-4pm</w:t>
            </w:r>
          </w:p>
          <w:p w14:paraId="20FC8BF6" w14:textId="77777777" w:rsidR="00FE3CC7" w:rsidRDefault="00FE3CC7" w:rsidP="00FE3CC7">
            <w:pPr>
              <w:pStyle w:val="Standard1"/>
              <w:spacing w:before="120" w:after="120"/>
            </w:pPr>
            <w:r>
              <w:t>Location: CLC C412</w:t>
            </w:r>
          </w:p>
          <w:p w14:paraId="13922F3E" w14:textId="60E3189A" w:rsidR="00FE3CC7" w:rsidRDefault="00FE3CC7" w:rsidP="00FE3CC7">
            <w:pPr>
              <w:pStyle w:val="Standard1"/>
              <w:spacing w:before="120" w:after="120"/>
            </w:pPr>
            <w:r>
              <w:t>Agenda: Sprint 7 Tasks\ team update on project status</w:t>
            </w:r>
          </w:p>
          <w:p w14:paraId="6A2B0CF3" w14:textId="77777777" w:rsidR="00FE3CC7" w:rsidRDefault="00FE3CC7" w:rsidP="00FE3CC7">
            <w:pPr>
              <w:pStyle w:val="Standard1"/>
              <w:spacing w:before="120" w:after="120"/>
            </w:pPr>
          </w:p>
          <w:p w14:paraId="109CC5A9" w14:textId="77777777" w:rsidR="00FE3CC7" w:rsidRDefault="00FE3CC7" w:rsidP="00FE3CC7">
            <w:pPr>
              <w:pStyle w:val="Standard1"/>
              <w:spacing w:before="120" w:after="120"/>
            </w:pPr>
          </w:p>
          <w:p w14:paraId="69578FC7" w14:textId="77777777" w:rsidR="00FE3CC7" w:rsidRDefault="00FE3CC7" w:rsidP="00FE3CC7">
            <w:pPr>
              <w:pStyle w:val="Standard1"/>
              <w:spacing w:before="120" w:after="120"/>
            </w:pPr>
          </w:p>
          <w:p w14:paraId="5F33A5A6" w14:textId="77777777" w:rsidR="00FE3CC7" w:rsidRDefault="00FE3CC7" w:rsidP="00FE3CC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B66C1C5" w14:textId="77777777" w:rsidR="00FE3CC7" w:rsidRPr="0068006E" w:rsidRDefault="00FE3CC7" w:rsidP="00FE3CC7">
            <w:pPr>
              <w:rPr>
                <w:b/>
                <w:lang w:val="en-GB"/>
              </w:rPr>
            </w:pPr>
          </w:p>
          <w:p w14:paraId="1024950F" w14:textId="77777777" w:rsidR="00FE3CC7" w:rsidRDefault="00FE3CC7" w:rsidP="00FE3CC7">
            <w:pPr>
              <w:pStyle w:val="Standard1"/>
              <w:spacing w:before="120" w:after="120"/>
            </w:pPr>
            <w:r>
              <w:t xml:space="preserve">Team member 1: </w:t>
            </w:r>
            <w:proofErr w:type="spellStart"/>
            <w:r w:rsidRPr="00095F35">
              <w:t>Youquan</w:t>
            </w:r>
            <w:proofErr w:type="spellEnd"/>
            <w:r w:rsidRPr="00095F35">
              <w:t> Liu</w:t>
            </w:r>
            <w:r>
              <w:t xml:space="preserve">              </w:t>
            </w:r>
          </w:p>
          <w:p w14:paraId="667728E7" w14:textId="77777777" w:rsidR="00FE3CC7" w:rsidRPr="00095F35" w:rsidRDefault="00FE3CC7" w:rsidP="00FE3CC7">
            <w:pPr>
              <w:pStyle w:val="Standard1"/>
              <w:spacing w:before="120" w:after="120"/>
            </w:pPr>
            <w:r>
              <w:t xml:space="preserve">Team member 2: </w:t>
            </w:r>
            <w:r w:rsidRPr="00095F35">
              <w:t>Anthony Caldwell</w:t>
            </w:r>
          </w:p>
          <w:p w14:paraId="04691890" w14:textId="77777777" w:rsidR="00FE3CC7" w:rsidRDefault="00FE3CC7" w:rsidP="00FE3CC7">
            <w:pPr>
              <w:pStyle w:val="Standard1"/>
              <w:spacing w:before="120" w:after="120"/>
            </w:pPr>
            <w:r>
              <w:t>Team member 3: Duy Hao Bui</w:t>
            </w:r>
          </w:p>
          <w:p w14:paraId="4EDFFC57" w14:textId="77777777" w:rsidR="00FE3CC7" w:rsidRDefault="00FE3CC7" w:rsidP="00FE3CC7">
            <w:pPr>
              <w:pStyle w:val="Standard1"/>
              <w:spacing w:before="120" w:after="120"/>
            </w:pPr>
            <w:r>
              <w:t xml:space="preserve">Team member 4: </w:t>
            </w:r>
            <w:r w:rsidRPr="00095F35">
              <w:t>Qian Wang</w:t>
            </w:r>
          </w:p>
          <w:p w14:paraId="01E08002" w14:textId="77777777" w:rsidR="00FE3CC7" w:rsidRPr="0016291E" w:rsidRDefault="00FE3CC7" w:rsidP="00FE3CC7">
            <w:pPr>
              <w:rPr>
                <w:lang w:val="en-GB"/>
              </w:rPr>
            </w:pPr>
            <w:r>
              <w:t>Team member 5: Ryan Haberle</w:t>
            </w:r>
            <w:r w:rsidRPr="0016291E">
              <w:rPr>
                <w:lang w:val="en-GB"/>
              </w:rP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B7D82" w14:textId="77777777" w:rsidR="00FE3CC7" w:rsidRDefault="00FE3CC7" w:rsidP="00FE3CC7">
            <w:pPr>
              <w:pStyle w:val="Standard1"/>
              <w:spacing w:before="120" w:after="120"/>
            </w:pPr>
          </w:p>
        </w:tc>
      </w:tr>
    </w:tbl>
    <w:p w14:paraId="4277CCA4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95F35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A1CB1"/>
    <w:rsid w:val="004C7374"/>
    <w:rsid w:val="004E2405"/>
    <w:rsid w:val="00534F83"/>
    <w:rsid w:val="0053661E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35069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E3CC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80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1CB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2019-02-11T01:21:00Z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